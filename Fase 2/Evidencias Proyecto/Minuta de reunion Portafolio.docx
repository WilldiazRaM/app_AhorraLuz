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7777777" w:rsidR="004D5823" w:rsidRDefault="004D5823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FB550C2" w:rsidR="009D5E8A" w:rsidRDefault="0046057A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29 de septiembre de 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1AFF6ADE" w:rsidR="009D5E8A" w:rsidRDefault="0046057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46057A">
              <w:rPr>
                <w:rFonts w:ascii="Tahoma" w:hAnsi="Tahoma"/>
              </w:rPr>
              <w:t>Portafolio Proyecto APT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58A0EE2B" w:rsidR="0006703B" w:rsidRDefault="0046057A">
            <w:pPr>
              <w:jc w:val="center"/>
              <w:rPr>
                <w:rFonts w:ascii="Arial" w:eastAsia="Arial Unicode MS" w:hAnsi="Arial" w:cs="Arial"/>
              </w:rPr>
            </w:pPr>
            <w:r w:rsidRPr="0046057A">
              <w:rPr>
                <w:rFonts w:ascii="Arial" w:eastAsia="Arial Unicode MS" w:hAnsi="Arial" w:cs="Arial"/>
              </w:rPr>
              <w:t>Alexander (Jefe de proyecto)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80CF5FC" w:rsidR="0006703B" w:rsidRDefault="0046057A">
            <w:pPr>
              <w:jc w:val="center"/>
              <w:rPr>
                <w:rFonts w:ascii="Arial" w:eastAsia="Arial Unicode MS" w:hAnsi="Arial" w:cs="Arial"/>
              </w:rPr>
            </w:pPr>
            <w:r w:rsidRPr="0046057A">
              <w:rPr>
                <w:rFonts w:ascii="Arial" w:eastAsia="Arial Unicode MS" w:hAnsi="Arial" w:cs="Arial"/>
              </w:rPr>
              <w:t>William (Desarrollador)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D8A4" w14:textId="77777777" w:rsidR="0006703B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6856C94D" w:rsidR="0006703B" w:rsidRDefault="0046057A">
            <w:pPr>
              <w:jc w:val="center"/>
              <w:rPr>
                <w:rFonts w:ascii="Arial" w:eastAsia="Arial Unicode MS" w:hAnsi="Arial" w:cs="Arial"/>
              </w:rPr>
            </w:pPr>
            <w:r w:rsidRPr="0046057A">
              <w:rPr>
                <w:rFonts w:ascii="Arial" w:eastAsia="Arial Unicode MS" w:hAnsi="Arial" w:cs="Arial"/>
              </w:rPr>
              <w:t>Álvaro (Diseñador técnico)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0A3FA5D4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lastRenderedPageBreak/>
              <w:t>Revisión del avance del Sprint actual</w:t>
            </w:r>
          </w:p>
          <w:p w14:paraId="46C9787A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3A1FBE95" w14:textId="77777777" w:rsidR="0046057A" w:rsidRPr="0046057A" w:rsidRDefault="0046057A" w:rsidP="0046057A">
            <w:pPr>
              <w:pStyle w:val="Encabezado"/>
              <w:numPr>
                <w:ilvl w:val="0"/>
                <w:numId w:val="25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Se discutieron las tareas completadas: diseño de interfaz, simulación de datos, implementación de alertas.</w:t>
            </w:r>
          </w:p>
          <w:p w14:paraId="6EDF20EF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00FF639E" w14:textId="77777777" w:rsidR="0046057A" w:rsidRPr="0046057A" w:rsidRDefault="0046057A" w:rsidP="0046057A">
            <w:pPr>
              <w:pStyle w:val="Encabezado"/>
              <w:numPr>
                <w:ilvl w:val="0"/>
                <w:numId w:val="25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Se revisaron los documentos entregados: ERS, acta de constitución, minutas anteriores.</w:t>
            </w:r>
          </w:p>
          <w:p w14:paraId="609D625D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10D36BF2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Dificultades enfrentadas</w:t>
            </w:r>
          </w:p>
          <w:p w14:paraId="19E0DFE9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62FA9B93" w14:textId="77777777" w:rsidR="0046057A" w:rsidRPr="0046057A" w:rsidRDefault="0046057A" w:rsidP="0046057A">
            <w:pPr>
              <w:pStyle w:val="Encabezado"/>
              <w:numPr>
                <w:ilvl w:val="0"/>
                <w:numId w:val="26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Falta de respuesta de las centrales eléctricas para obtener datos reales.</w:t>
            </w:r>
          </w:p>
          <w:p w14:paraId="432F3D81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0657554F" w14:textId="77777777" w:rsidR="0046057A" w:rsidRPr="0046057A" w:rsidRDefault="0046057A" w:rsidP="0046057A">
            <w:pPr>
              <w:pStyle w:val="Encabezado"/>
              <w:numPr>
                <w:ilvl w:val="0"/>
                <w:numId w:val="26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Ajuste metodológico para trabajar con datos simulados.</w:t>
            </w:r>
          </w:p>
          <w:p w14:paraId="5F706A33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76A710B3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Planificación del próximo Sprint</w:t>
            </w:r>
          </w:p>
          <w:p w14:paraId="02388BA2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4E5168D8" w14:textId="77777777" w:rsidR="0046057A" w:rsidRPr="0046057A" w:rsidRDefault="0046057A" w:rsidP="0046057A">
            <w:pPr>
              <w:pStyle w:val="Encabezado"/>
              <w:numPr>
                <w:ilvl w:val="0"/>
                <w:numId w:val="27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Presentación del código inicial del sistema.</w:t>
            </w:r>
          </w:p>
          <w:p w14:paraId="242FF9A5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5F88EAE2" w14:textId="77777777" w:rsidR="0046057A" w:rsidRPr="0046057A" w:rsidRDefault="0046057A" w:rsidP="0046057A">
            <w:pPr>
              <w:pStyle w:val="Encabezado"/>
              <w:numPr>
                <w:ilvl w:val="0"/>
                <w:numId w:val="27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Validación de funcionalidades básicas.</w:t>
            </w:r>
          </w:p>
          <w:p w14:paraId="22A7C5EE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19610F88" w14:textId="77777777" w:rsidR="0046057A" w:rsidRPr="0046057A" w:rsidRDefault="0046057A" w:rsidP="0046057A">
            <w:pPr>
              <w:pStyle w:val="Encabezado"/>
              <w:numPr>
                <w:ilvl w:val="0"/>
                <w:numId w:val="27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Preparación para la entrega final.</w:t>
            </w:r>
          </w:p>
          <w:p w14:paraId="3B9DA69A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2A0D45C0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Evidencias para el portafolio</w:t>
            </w:r>
          </w:p>
          <w:p w14:paraId="5A39AE7D" w14:textId="77777777" w:rsidR="0046057A" w:rsidRPr="0046057A" w:rsidRDefault="0046057A" w:rsidP="0046057A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584B142F" w14:textId="71E7E625" w:rsidR="00DF6EA5" w:rsidRDefault="0046057A" w:rsidP="0046057A">
            <w:pPr>
              <w:pStyle w:val="Encabezado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 w:rsidRPr="0046057A">
              <w:rPr>
                <w:rFonts w:ascii="Tahoma" w:hAnsi="Tahoma"/>
              </w:rPr>
              <w:t>Se acordó incluir: ERS, acta de constitución, capturas de pantalla, fragmentos de código y minutas.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3035A07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Objetivo de la reunión: Revisar el estado de avance del Sprint actual, discutir dificultades enfrentadas, planificar el próximo Sprint y definir evidencias para el portafolio del proyecto.</w:t>
            </w:r>
          </w:p>
          <w:p w14:paraId="02A16B6E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05A306DF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Documentos revisados:</w:t>
            </w:r>
          </w:p>
          <w:p w14:paraId="5A4B5D6C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84BE2DA" w14:textId="77777777" w:rsidR="0046057A" w:rsidRPr="0046057A" w:rsidRDefault="0046057A" w:rsidP="0046057A">
            <w:pPr>
              <w:pStyle w:val="Paragraph1"/>
              <w:numPr>
                <w:ilvl w:val="0"/>
                <w:numId w:val="28"/>
              </w:numPr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Acta de constitución del proyecto</w:t>
            </w:r>
          </w:p>
          <w:p w14:paraId="324A7B98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6E744B1C" w14:textId="77777777" w:rsidR="0046057A" w:rsidRPr="0046057A" w:rsidRDefault="0046057A" w:rsidP="0046057A">
            <w:pPr>
              <w:pStyle w:val="Paragraph1"/>
              <w:numPr>
                <w:ilvl w:val="0"/>
                <w:numId w:val="28"/>
              </w:numPr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lastRenderedPageBreak/>
              <w:t>Informe ERS</w:t>
            </w:r>
          </w:p>
          <w:p w14:paraId="7E7269A7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064C2EDF" w14:textId="77777777" w:rsidR="0046057A" w:rsidRPr="0046057A" w:rsidRDefault="0046057A" w:rsidP="0046057A">
            <w:pPr>
              <w:pStyle w:val="Paragraph1"/>
              <w:numPr>
                <w:ilvl w:val="0"/>
                <w:numId w:val="28"/>
              </w:numPr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Documento de avance de Sprint</w:t>
            </w:r>
          </w:p>
          <w:p w14:paraId="33AED696" w14:textId="77777777" w:rsidR="0046057A" w:rsidRPr="0046057A" w:rsidRDefault="0046057A" w:rsidP="0046057A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443BAA62" w14:textId="556B0D76" w:rsidR="0080324E" w:rsidRDefault="0046057A" w:rsidP="0046057A">
            <w:pPr>
              <w:pStyle w:val="Paragraph1"/>
              <w:numPr>
                <w:ilvl w:val="0"/>
                <w:numId w:val="28"/>
              </w:numPr>
              <w:spacing w:before="0" w:after="120" w:line="240" w:lineRule="atLeast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Minutas anteriores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295F1319" w:rsidR="004D5823" w:rsidRDefault="0046057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Funcionalidad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4B5DF359" w:rsidR="00321492" w:rsidRDefault="0046057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Mantener el enfoque en la funcionalidad del sistema con datos simulados.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19DD7151" w:rsidR="009D5E8A" w:rsidRDefault="0046057A" w:rsidP="0046057A">
            <w:pPr>
              <w:pStyle w:val="Encabezad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  <w:r w:rsidRPr="0046057A">
              <w:rPr>
                <w:rFonts w:ascii="Tahoma" w:hAnsi="Tahoma" w:cs="Tahoma"/>
              </w:rPr>
              <w:t>ocumentación técnica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5A533E7B" w:rsidR="009D5E8A" w:rsidRDefault="0046057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Consolidar la documentación técnica para el portafolio.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403224D6" w:rsidR="009D5E8A" w:rsidRDefault="0046057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46057A">
              <w:rPr>
                <w:rFonts w:ascii="Tahoma" w:hAnsi="Tahoma" w:cs="Tahoma"/>
              </w:rPr>
              <w:t>resentación del avance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20F0514A" w:rsidR="009D5E8A" w:rsidRDefault="0046057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46057A">
              <w:rPr>
                <w:rFonts w:ascii="Tahoma" w:hAnsi="Tahoma" w:cs="Tahoma"/>
              </w:rPr>
              <w:t>Coordinar la presentación del avance técnico en la próxima sesión.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43B2172A" w:rsidR="004D5823" w:rsidRDefault="0046057A">
            <w:pPr>
              <w:ind w:right="-15"/>
              <w:rPr>
                <w:rFonts w:ascii="Arial" w:eastAsia="Arial Unicode MS" w:hAnsi="Arial" w:cs="Arial"/>
              </w:rPr>
            </w:pPr>
            <w:r w:rsidRPr="0046057A">
              <w:rPr>
                <w:rFonts w:ascii="Arial" w:eastAsia="Arial Unicode MS" w:hAnsi="Arial" w:cs="Arial"/>
              </w:rPr>
              <w:t>Completar la lógica de alertas automáticas</w:t>
            </w:r>
            <w:r>
              <w:rPr>
                <w:rFonts w:ascii="Arial" w:eastAsia="Arial Unicode MS" w:hAnsi="Arial" w:cs="Arial"/>
              </w:rPr>
              <w:t>,</w:t>
            </w:r>
            <w:r w:rsidRPr="0046057A">
              <w:t xml:space="preserve"> </w:t>
            </w:r>
            <w:r w:rsidRPr="0046057A">
              <w:rPr>
                <w:rFonts w:ascii="Arial" w:eastAsia="Arial Unicode MS" w:hAnsi="Arial" w:cs="Arial"/>
              </w:rPr>
              <w:t>Integrar la visualización de datos simulados</w:t>
            </w:r>
            <w:r>
              <w:rPr>
                <w:rFonts w:ascii="Arial" w:eastAsia="Arial Unicode MS" w:hAnsi="Arial" w:cs="Arial"/>
              </w:rPr>
              <w:t>,</w:t>
            </w:r>
            <w:r w:rsidRPr="0046057A">
              <w:t xml:space="preserve"> </w:t>
            </w:r>
            <w:r w:rsidRPr="0046057A">
              <w:rPr>
                <w:rFonts w:ascii="Arial" w:eastAsia="Arial Unicode MS" w:hAnsi="Arial" w:cs="Arial"/>
              </w:rPr>
              <w:t>Optimizar la estructura del código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3AA0CE0E" w:rsidR="004D5823" w:rsidRDefault="0046057A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29/09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4E39EA02" w:rsidR="004D5823" w:rsidRDefault="0046057A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Alexander Palma</w:t>
            </w:r>
          </w:p>
        </w:tc>
      </w:tr>
      <w:tr w:rsidR="0046057A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2FE5AA63" w:rsidR="0046057A" w:rsidRDefault="0046057A" w:rsidP="0046057A">
            <w:pPr>
              <w:ind w:right="-15"/>
              <w:rPr>
                <w:rFonts w:ascii="Arial" w:eastAsia="Arial Unicode MS" w:hAnsi="Arial" w:cs="Arial"/>
              </w:rPr>
            </w:pPr>
            <w:r w:rsidRPr="0046057A">
              <w:rPr>
                <w:rFonts w:ascii="Arial" w:eastAsia="Arial Unicode MS" w:hAnsi="Arial" w:cs="Arial"/>
              </w:rPr>
              <w:t>Realizar pruebas funcionales completas</w:t>
            </w:r>
            <w:r>
              <w:rPr>
                <w:rFonts w:ascii="Arial" w:eastAsia="Arial Unicode MS" w:hAnsi="Arial" w:cs="Arial"/>
              </w:rPr>
              <w:t>,</w:t>
            </w:r>
            <w:r w:rsidRPr="0046057A">
              <w:t xml:space="preserve"> </w:t>
            </w:r>
            <w:r w:rsidRPr="0046057A">
              <w:rPr>
                <w:rFonts w:ascii="Arial" w:eastAsia="Arial Unicode MS" w:hAnsi="Arial" w:cs="Arial"/>
              </w:rPr>
              <w:t>Consolidar la documentación técnica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12DC9981" w:rsidR="0046057A" w:rsidRDefault="0046057A" w:rsidP="0046057A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29/09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687A0E7A" w:rsidR="0046057A" w:rsidRDefault="0046057A" w:rsidP="0046057A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William Diaz</w:t>
            </w:r>
          </w:p>
        </w:tc>
      </w:tr>
      <w:tr w:rsidR="0046057A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3CEAD033" w:rsidR="0046057A" w:rsidRDefault="0046057A" w:rsidP="0046057A">
            <w:pPr>
              <w:ind w:right="-15"/>
              <w:rPr>
                <w:rFonts w:ascii="Arial" w:eastAsia="Arial Unicode MS" w:hAnsi="Arial" w:cs="Arial"/>
              </w:rPr>
            </w:pPr>
            <w:r w:rsidRPr="0046057A">
              <w:rPr>
                <w:rFonts w:ascii="Arial" w:eastAsia="Arial Unicode MS" w:hAnsi="Arial" w:cs="Arial"/>
              </w:rPr>
              <w:t>Preparar la entrega final del sistema</w:t>
            </w:r>
            <w:r>
              <w:rPr>
                <w:rFonts w:ascii="Arial" w:eastAsia="Arial Unicode MS" w:hAnsi="Arial" w:cs="Arial"/>
              </w:rPr>
              <w:t>,</w:t>
            </w:r>
            <w:r w:rsidRPr="0046057A">
              <w:t xml:space="preserve"> </w:t>
            </w:r>
            <w:r w:rsidRPr="0046057A">
              <w:rPr>
                <w:rFonts w:ascii="Arial" w:eastAsia="Arial Unicode MS" w:hAnsi="Arial" w:cs="Arial"/>
              </w:rPr>
              <w:t>Mantener la comunicación y revisión continua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4F0BFABF" w:rsidR="0046057A" w:rsidRDefault="0046057A" w:rsidP="0046057A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29/09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1B138892" w:rsidR="0046057A" w:rsidRDefault="0046057A" w:rsidP="0046057A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Álvaro Campos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8114D" w14:textId="77777777" w:rsidR="007F3124" w:rsidRDefault="007F3124">
      <w:r>
        <w:separator/>
      </w:r>
    </w:p>
  </w:endnote>
  <w:endnote w:type="continuationSeparator" w:id="0">
    <w:p w14:paraId="40AA04B3" w14:textId="77777777" w:rsidR="007F3124" w:rsidRDefault="007F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819C7" w14:textId="77777777" w:rsidR="007F3124" w:rsidRDefault="007F3124">
      <w:r>
        <w:separator/>
      </w:r>
    </w:p>
  </w:footnote>
  <w:footnote w:type="continuationSeparator" w:id="0">
    <w:p w14:paraId="4FC13297" w14:textId="77777777" w:rsidR="007F3124" w:rsidRDefault="007F3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AB1284"/>
    <w:multiLevelType w:val="hybridMultilevel"/>
    <w:tmpl w:val="EEFCBB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2CD3"/>
    <w:multiLevelType w:val="hybridMultilevel"/>
    <w:tmpl w:val="975871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35144D"/>
    <w:multiLevelType w:val="hybridMultilevel"/>
    <w:tmpl w:val="F4B087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10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D56B3"/>
    <w:multiLevelType w:val="hybridMultilevel"/>
    <w:tmpl w:val="E5D84F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3"/>
  </w:num>
  <w:num w:numId="3" w16cid:durableId="671104450">
    <w:abstractNumId w:val="9"/>
  </w:num>
  <w:num w:numId="4" w16cid:durableId="1720202760">
    <w:abstractNumId w:val="17"/>
  </w:num>
  <w:num w:numId="5" w16cid:durableId="1251817787">
    <w:abstractNumId w:val="14"/>
  </w:num>
  <w:num w:numId="6" w16cid:durableId="511451714">
    <w:abstractNumId w:val="4"/>
  </w:num>
  <w:num w:numId="7" w16cid:durableId="1554461939">
    <w:abstractNumId w:val="5"/>
  </w:num>
  <w:num w:numId="8" w16cid:durableId="574583367">
    <w:abstractNumId w:val="18"/>
  </w:num>
  <w:num w:numId="9" w16cid:durableId="910309261">
    <w:abstractNumId w:val="10"/>
  </w:num>
  <w:num w:numId="10" w16cid:durableId="862792221">
    <w:abstractNumId w:val="20"/>
  </w:num>
  <w:num w:numId="11" w16cid:durableId="2082555965">
    <w:abstractNumId w:val="15"/>
  </w:num>
  <w:num w:numId="12" w16cid:durableId="249002401">
    <w:abstractNumId w:val="21"/>
  </w:num>
  <w:num w:numId="13" w16cid:durableId="639068430">
    <w:abstractNumId w:val="12"/>
  </w:num>
  <w:num w:numId="14" w16cid:durableId="13710350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3"/>
  </w:num>
  <w:num w:numId="16" w16cid:durableId="80416260">
    <w:abstractNumId w:val="7"/>
  </w:num>
  <w:num w:numId="17" w16cid:durableId="130441396">
    <w:abstractNumId w:val="6"/>
  </w:num>
  <w:num w:numId="18" w16cid:durableId="612977884">
    <w:abstractNumId w:val="13"/>
  </w:num>
  <w:num w:numId="19" w16cid:durableId="748694107">
    <w:abstractNumId w:val="19"/>
  </w:num>
  <w:num w:numId="20" w16cid:durableId="306396132">
    <w:abstractNumId w:val="13"/>
  </w:num>
  <w:num w:numId="21" w16cid:durableId="552086457">
    <w:abstractNumId w:val="1"/>
  </w:num>
  <w:num w:numId="22" w16cid:durableId="412121586">
    <w:abstractNumId w:val="13"/>
  </w:num>
  <w:num w:numId="23" w16cid:durableId="932201381">
    <w:abstractNumId w:val="13"/>
  </w:num>
  <w:num w:numId="24" w16cid:durableId="1401751577">
    <w:abstractNumId w:val="16"/>
  </w:num>
  <w:num w:numId="25" w16cid:durableId="409422623">
    <w:abstractNumId w:val="3"/>
  </w:num>
  <w:num w:numId="26" w16cid:durableId="382410807">
    <w:abstractNumId w:val="2"/>
  </w:num>
  <w:num w:numId="27" w16cid:durableId="2064140059">
    <w:abstractNumId w:val="8"/>
  </w:num>
  <w:num w:numId="28" w16cid:durableId="1488400499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6057A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A1EC6"/>
    <w:rsid w:val="007F3124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9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alex ander</cp:lastModifiedBy>
  <cp:revision>5</cp:revision>
  <cp:lastPrinted>2008-08-04T13:42:00Z</cp:lastPrinted>
  <dcterms:created xsi:type="dcterms:W3CDTF">2022-03-05T19:23:00Z</dcterms:created>
  <dcterms:modified xsi:type="dcterms:W3CDTF">2025-09-30T04:48:00Z</dcterms:modified>
</cp:coreProperties>
</file>